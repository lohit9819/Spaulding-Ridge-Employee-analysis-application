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EE5D" w14:textId="77777777" w:rsidR="00AE7D76" w:rsidRDefault="008F315B">
      <w:pPr>
        <w:rPr>
          <w:b/>
          <w:bCs/>
        </w:rPr>
      </w:pPr>
      <w:r>
        <w:rPr>
          <w:b/>
          <w:bCs/>
        </w:rPr>
        <w:t xml:space="preserve">Spaulding Ridge employee compensation application </w:t>
      </w:r>
    </w:p>
    <w:p w14:paraId="3BA2EE5E" w14:textId="77777777" w:rsidR="00AE7D76" w:rsidRDefault="008F315B">
      <w:r>
        <w:t>This Power BI dashboard was developed as part of the Spaulding Ridge technical case study and is built upon a clean and structured data foundation prepared using SQL.</w:t>
      </w:r>
    </w:p>
    <w:p w14:paraId="3BA2EE5F" w14:textId="77777777" w:rsidR="00AE7D76" w:rsidRDefault="008F315B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I used SQL for </w:t>
      </w:r>
      <w:r>
        <w:rPr>
          <w:rFonts w:ascii="Segoe UI Symbol" w:hAnsi="Segoe UI Symbol" w:cs="Segoe UI Symbol"/>
          <w:b/>
          <w:bCs/>
        </w:rPr>
        <w:t xml:space="preserve">data preparation and </w:t>
      </w:r>
      <w:proofErr w:type="spellStart"/>
      <w:r>
        <w:rPr>
          <w:rFonts w:ascii="Segoe UI Symbol" w:hAnsi="Segoe UI Symbol" w:cs="Segoe UI Symbol"/>
          <w:b/>
          <w:bCs/>
        </w:rPr>
        <w:t>PowerBI</w:t>
      </w:r>
      <w:proofErr w:type="spellEnd"/>
      <w:r>
        <w:rPr>
          <w:rFonts w:ascii="Segoe UI Symbol" w:hAnsi="Segoe UI Symbol" w:cs="Segoe UI Symbol"/>
          <w:b/>
          <w:bCs/>
        </w:rPr>
        <w:t xml:space="preserve"> for creating the application</w:t>
      </w:r>
    </w:p>
    <w:p w14:paraId="3BA2EE60" w14:textId="77777777" w:rsidR="00AE7D76" w:rsidRDefault="008F315B">
      <w:pPr>
        <w:rPr>
          <w:b/>
          <w:bCs/>
        </w:rPr>
      </w:pPr>
      <w:r>
        <w:rPr>
          <w:b/>
          <w:bCs/>
        </w:rPr>
        <w:t>Data Preparation Workflow</w:t>
      </w:r>
    </w:p>
    <w:p w14:paraId="3BA2EE61" w14:textId="77777777" w:rsidR="00AE7D76" w:rsidRDefault="008F315B">
      <w:pPr>
        <w:numPr>
          <w:ilvl w:val="0"/>
          <w:numId w:val="1"/>
        </w:numPr>
      </w:pPr>
      <w:r>
        <w:rPr>
          <w:b/>
          <w:bCs/>
        </w:rPr>
        <w:t>Data Import &amp; Cleaning (SQL)</w:t>
      </w:r>
    </w:p>
    <w:p w14:paraId="3BA2EE62" w14:textId="77777777" w:rsidR="00AE7D76" w:rsidRDefault="008F315B">
      <w:pPr>
        <w:numPr>
          <w:ilvl w:val="1"/>
          <w:numId w:val="1"/>
        </w:numPr>
      </w:pPr>
      <w:r>
        <w:t>Raw datasets were imported into a SQL environment for cleaning and transformation.</w:t>
      </w:r>
    </w:p>
    <w:p w14:paraId="3BA2EE63" w14:textId="77777777" w:rsidR="00AE7D76" w:rsidRDefault="008F315B">
      <w:pPr>
        <w:numPr>
          <w:ilvl w:val="1"/>
          <w:numId w:val="1"/>
        </w:numPr>
      </w:pPr>
      <w:r>
        <w:t>Created and cleaned the following tables:</w:t>
      </w:r>
    </w:p>
    <w:p w14:paraId="3BA2EE64" w14:textId="77777777" w:rsidR="00AE7D76" w:rsidRDefault="008F315B">
      <w:pPr>
        <w:numPr>
          <w:ilvl w:val="2"/>
          <w:numId w:val="1"/>
        </w:numPr>
      </w:pPr>
      <w:proofErr w:type="spellStart"/>
      <w:r>
        <w:t>employee_data</w:t>
      </w:r>
      <w:proofErr w:type="spellEnd"/>
    </w:p>
    <w:p w14:paraId="3BA2EE65" w14:textId="77777777" w:rsidR="00AE7D76" w:rsidRDefault="008F315B">
      <w:pPr>
        <w:numPr>
          <w:ilvl w:val="2"/>
          <w:numId w:val="1"/>
        </w:numPr>
      </w:pPr>
      <w:proofErr w:type="spellStart"/>
      <w:r>
        <w:t>employee_rating</w:t>
      </w:r>
      <w:proofErr w:type="spellEnd"/>
    </w:p>
    <w:p w14:paraId="3BA2EE66" w14:textId="77777777" w:rsidR="00AE7D76" w:rsidRDefault="008F315B">
      <w:pPr>
        <w:numPr>
          <w:ilvl w:val="2"/>
          <w:numId w:val="1"/>
        </w:numPr>
      </w:pPr>
      <w:proofErr w:type="spellStart"/>
      <w:r>
        <w:t>average_industry_compensation</w:t>
      </w:r>
      <w:proofErr w:type="spellEnd"/>
    </w:p>
    <w:p w14:paraId="3BA2EE67" w14:textId="77777777" w:rsidR="00AE7D76" w:rsidRDefault="008F315B">
      <w:pPr>
        <w:numPr>
          <w:ilvl w:val="1"/>
          <w:numId w:val="1"/>
        </w:numPr>
      </w:pPr>
      <w:r>
        <w:t xml:space="preserve">These tables were joined using a unique </w:t>
      </w:r>
      <w:r>
        <w:rPr>
          <w:b/>
          <w:bCs/>
        </w:rPr>
        <w:t>Employee ID</w:t>
      </w:r>
      <w:r>
        <w:t xml:space="preserve"> to form a consolidated dataset.</w:t>
      </w:r>
    </w:p>
    <w:p w14:paraId="3BA2EE68" w14:textId="77777777" w:rsidR="00AE7D76" w:rsidRDefault="008F315B">
      <w:pPr>
        <w:numPr>
          <w:ilvl w:val="0"/>
          <w:numId w:val="1"/>
        </w:numPr>
      </w:pPr>
      <w:r>
        <w:rPr>
          <w:b/>
          <w:bCs/>
        </w:rPr>
        <w:t>Master Table Creation</w:t>
      </w:r>
    </w:p>
    <w:p w14:paraId="3BA2EE69" w14:textId="77777777" w:rsidR="00AE7D76" w:rsidRDefault="008F315B">
      <w:pPr>
        <w:numPr>
          <w:ilvl w:val="1"/>
          <w:numId w:val="1"/>
        </w:numPr>
      </w:pPr>
      <w:r>
        <w:t xml:space="preserve">A final table named </w:t>
      </w:r>
      <w:proofErr w:type="spellStart"/>
      <w:r>
        <w:rPr>
          <w:b/>
          <w:bCs/>
        </w:rPr>
        <w:t>employee_master</w:t>
      </w:r>
      <w:proofErr w:type="spellEnd"/>
      <w:r>
        <w:t xml:space="preserve"> was created by joining the three source tables.</w:t>
      </w:r>
    </w:p>
    <w:p w14:paraId="3BA2EE6A" w14:textId="77777777" w:rsidR="00AE7D76" w:rsidRDefault="008F315B">
      <w:pPr>
        <w:numPr>
          <w:ilvl w:val="1"/>
          <w:numId w:val="1"/>
        </w:numPr>
      </w:pPr>
      <w:r>
        <w:t>This master table includes all relevant employee attributes, ratings, and industry compensation for use in Power BI.</w:t>
      </w:r>
    </w:p>
    <w:p w14:paraId="3BA2EE6B" w14:textId="77777777" w:rsidR="00AE7D76" w:rsidRDefault="008F315B">
      <w:pPr>
        <w:numPr>
          <w:ilvl w:val="0"/>
          <w:numId w:val="1"/>
        </w:numPr>
      </w:pPr>
      <w:r>
        <w:rPr>
          <w:b/>
          <w:bCs/>
        </w:rPr>
        <w:t>Power BI Import</w:t>
      </w:r>
    </w:p>
    <w:p w14:paraId="3BA2EE6C" w14:textId="77777777" w:rsidR="00AE7D76" w:rsidRDefault="008F315B">
      <w:pPr>
        <w:numPr>
          <w:ilvl w:val="1"/>
          <w:numId w:val="1"/>
        </w:numPr>
      </w:pPr>
      <w:r>
        <w:t>The table were exported to CSV and imported into Power BI for dashboard development.</w:t>
      </w:r>
    </w:p>
    <w:p w14:paraId="3BA2EE6D" w14:textId="77777777" w:rsidR="00AE7D76" w:rsidRDefault="00AE7D76">
      <w:pPr>
        <w:ind w:left="720"/>
      </w:pPr>
    </w:p>
    <w:p w14:paraId="3BA2EE6E" w14:textId="77777777" w:rsidR="00AE7D76" w:rsidRDefault="008F315B">
      <w:r>
        <w:t xml:space="preserve">This Power BI dashboard addresses the </w:t>
      </w:r>
      <w:r>
        <w:t xml:space="preserve">requirements of the Spaulding Ridge technical case study by providing interactive visualizations and tools that satisfy all four user stories, enabling business users to explore and </w:t>
      </w:r>
      <w:proofErr w:type="spellStart"/>
      <w:r>
        <w:t>analyze</w:t>
      </w:r>
      <w:proofErr w:type="spellEnd"/>
      <w:r>
        <w:t xml:space="preserve"> employee data efficiently.</w:t>
      </w:r>
    </w:p>
    <w:p w14:paraId="3BA2EE6F" w14:textId="77777777" w:rsidR="00AE7D76" w:rsidRDefault="008F315B">
      <w:r>
        <w:rPr>
          <w:b/>
          <w:bCs/>
        </w:rPr>
        <w:t>Implemented User Stories</w:t>
      </w:r>
    </w:p>
    <w:p w14:paraId="3BA2EE70" w14:textId="77777777" w:rsidR="00AE7D76" w:rsidRDefault="008F31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A2EE5D" wp14:editId="3BA2EE5E">
            <wp:simplePos x="0" y="0"/>
            <wp:positionH relativeFrom="margin">
              <wp:align>right</wp:align>
            </wp:positionH>
            <wp:positionV relativeFrom="paragraph">
              <wp:posOffset>255273</wp:posOffset>
            </wp:positionV>
            <wp:extent cx="5731514" cy="3235320"/>
            <wp:effectExtent l="0" t="0" r="2536" b="318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35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User Story 1: Filter and Display Active Employees by Role</w:t>
      </w:r>
    </w:p>
    <w:p w14:paraId="3BA2EE71" w14:textId="77777777" w:rsidR="00AE7D76" w:rsidRDefault="00AE7D76">
      <w:pPr>
        <w:ind w:left="720"/>
      </w:pPr>
    </w:p>
    <w:p w14:paraId="3BA2EE72" w14:textId="77777777" w:rsidR="00AE7D76" w:rsidRDefault="008F315B">
      <w:pPr>
        <w:numPr>
          <w:ilvl w:val="0"/>
          <w:numId w:val="2"/>
        </w:numPr>
      </w:pPr>
      <w:r>
        <w:rPr>
          <w:b/>
          <w:bCs/>
        </w:rPr>
        <w:t>Filters</w:t>
      </w:r>
      <w:r>
        <w:t xml:space="preserve"> for Role, Location, and Employment Status (Y/N)</w:t>
      </w:r>
    </w:p>
    <w:p w14:paraId="3BA2EE73" w14:textId="77777777" w:rsidR="00AE7D76" w:rsidRDefault="008F315B">
      <w:pPr>
        <w:numPr>
          <w:ilvl w:val="0"/>
          <w:numId w:val="2"/>
        </w:numPr>
      </w:pPr>
      <w:r>
        <w:rPr>
          <w:b/>
          <w:bCs/>
        </w:rPr>
        <w:t>Card visual</w:t>
      </w:r>
      <w:r>
        <w:t xml:space="preserve"> showing </w:t>
      </w:r>
      <w:r>
        <w:rPr>
          <w:b/>
          <w:bCs/>
        </w:rPr>
        <w:t>average compensation</w:t>
      </w:r>
      <w:r>
        <w:t xml:space="preserve"> based on selections</w:t>
      </w:r>
    </w:p>
    <w:p w14:paraId="3BA2EE74" w14:textId="77777777" w:rsidR="00AE7D76" w:rsidRDefault="008F315B">
      <w:pPr>
        <w:numPr>
          <w:ilvl w:val="0"/>
          <w:numId w:val="2"/>
        </w:numPr>
      </w:pPr>
      <w:r>
        <w:rPr>
          <w:b/>
          <w:bCs/>
        </w:rPr>
        <w:t>Bar chart</w:t>
      </w:r>
      <w:r>
        <w:t xml:space="preserve"> comparing average compensation across Locations</w:t>
      </w:r>
    </w:p>
    <w:p w14:paraId="3BA2EE75" w14:textId="77777777" w:rsidR="00AE7D76" w:rsidRDefault="008F315B">
      <w:pPr>
        <w:numPr>
          <w:ilvl w:val="0"/>
          <w:numId w:val="2"/>
        </w:numPr>
      </w:pPr>
      <w:r>
        <w:rPr>
          <w:b/>
          <w:bCs/>
        </w:rPr>
        <w:t>Table</w:t>
      </w:r>
      <w:r>
        <w:t xml:space="preserve"> showing Employee Name, Role, Location, and Compensation</w:t>
      </w:r>
    </w:p>
    <w:p w14:paraId="3BA2EE76" w14:textId="77777777" w:rsidR="00AE7D76" w:rsidRDefault="008F315B">
      <w:r>
        <w:rPr>
          <w:noProof/>
        </w:rPr>
        <w:drawing>
          <wp:anchor distT="0" distB="0" distL="114300" distR="114300" simplePos="0" relativeHeight="251659264" behindDoc="0" locked="0" layoutInCell="1" allowOverlap="1" wp14:anchorId="3BA2EE5F" wp14:editId="3BA2EE60">
            <wp:simplePos x="0" y="0"/>
            <wp:positionH relativeFrom="column">
              <wp:posOffset>-426723</wp:posOffset>
            </wp:positionH>
            <wp:positionV relativeFrom="paragraph">
              <wp:posOffset>198123</wp:posOffset>
            </wp:positionV>
            <wp:extent cx="5731514" cy="3168652"/>
            <wp:effectExtent l="0" t="0" r="2536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686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User Story 2: Group Employees by Years of Experience</w:t>
      </w:r>
    </w:p>
    <w:p w14:paraId="3BA2EE77" w14:textId="77777777" w:rsidR="00AE7D76" w:rsidRDefault="00AE7D76">
      <w:pPr>
        <w:ind w:left="720"/>
      </w:pPr>
    </w:p>
    <w:p w14:paraId="3BA2EE78" w14:textId="77777777" w:rsidR="00AE7D76" w:rsidRDefault="00AE7D76">
      <w:pPr>
        <w:numPr>
          <w:ilvl w:val="0"/>
          <w:numId w:val="3"/>
        </w:numPr>
      </w:pPr>
    </w:p>
    <w:p w14:paraId="3BA2EE79" w14:textId="77777777" w:rsidR="00AE7D76" w:rsidRDefault="00AE7D76">
      <w:pPr>
        <w:numPr>
          <w:ilvl w:val="0"/>
          <w:numId w:val="3"/>
        </w:numPr>
      </w:pPr>
    </w:p>
    <w:p w14:paraId="3BA2EE7A" w14:textId="77777777" w:rsidR="00AE7D76" w:rsidRDefault="008F315B">
      <w:pPr>
        <w:numPr>
          <w:ilvl w:val="0"/>
          <w:numId w:val="3"/>
        </w:numPr>
      </w:pPr>
      <w:r>
        <w:t xml:space="preserve">Categorized employees into </w:t>
      </w:r>
      <w:r>
        <w:rPr>
          <w:b/>
          <w:bCs/>
        </w:rPr>
        <w:t>experience buckets</w:t>
      </w:r>
      <w:r>
        <w:t xml:space="preserve"> </w:t>
      </w:r>
    </w:p>
    <w:p w14:paraId="3BA2EE7B" w14:textId="77777777" w:rsidR="00AE7D76" w:rsidRDefault="008F315B">
      <w:pPr>
        <w:numPr>
          <w:ilvl w:val="0"/>
          <w:numId w:val="3"/>
        </w:numPr>
      </w:pPr>
      <w:r>
        <w:rPr>
          <w:b/>
          <w:bCs/>
        </w:rPr>
        <w:t>Column chart</w:t>
      </w:r>
      <w:r>
        <w:t xml:space="preserve"> showing </w:t>
      </w:r>
      <w:r>
        <w:rPr>
          <w:b/>
          <w:bCs/>
        </w:rPr>
        <w:t>count of employees per experience range</w:t>
      </w:r>
    </w:p>
    <w:p w14:paraId="3BA2EE7C" w14:textId="77777777" w:rsidR="00AE7D76" w:rsidRDefault="008F315B">
      <w:pPr>
        <w:numPr>
          <w:ilvl w:val="0"/>
          <w:numId w:val="3"/>
        </w:numPr>
      </w:pPr>
      <w:r>
        <w:lastRenderedPageBreak/>
        <w:t xml:space="preserve">Optional grouping by </w:t>
      </w:r>
      <w:r>
        <w:rPr>
          <w:b/>
          <w:bCs/>
        </w:rPr>
        <w:t>Location</w:t>
      </w:r>
      <w:r>
        <w:t xml:space="preserve"> or </w:t>
      </w:r>
      <w:r>
        <w:rPr>
          <w:b/>
          <w:bCs/>
        </w:rPr>
        <w:t>Role</w:t>
      </w:r>
      <w:r>
        <w:t xml:space="preserve"> created chart by </w:t>
      </w:r>
      <w:r>
        <w:t xml:space="preserve">location and role one can also use slicers to check number of employees at a particular location for a particular experience </w:t>
      </w:r>
      <w:proofErr w:type="spellStart"/>
      <w:r>
        <w:t>like wise</w:t>
      </w:r>
      <w:proofErr w:type="spellEnd"/>
      <w:r>
        <w:t xml:space="preserve"> for role</w:t>
      </w:r>
    </w:p>
    <w:p w14:paraId="3BA2EE7D" w14:textId="77777777" w:rsidR="00AE7D76" w:rsidRDefault="008F315B">
      <w:pPr>
        <w:rPr>
          <w:b/>
          <w:bCs/>
        </w:rPr>
      </w:pPr>
      <w:r>
        <w:rPr>
          <w:b/>
          <w:bCs/>
        </w:rPr>
        <w:t xml:space="preserve"> User Story 3: Simulate Compensation Increments</w:t>
      </w:r>
    </w:p>
    <w:p w14:paraId="3BA2EE7E" w14:textId="77777777" w:rsidR="00AE7D76" w:rsidRDefault="00AE7D76">
      <w:pPr>
        <w:rPr>
          <w:b/>
          <w:bCs/>
        </w:rPr>
      </w:pPr>
    </w:p>
    <w:p w14:paraId="3BA2EE7F" w14:textId="77777777" w:rsidR="00AE7D76" w:rsidRDefault="008F315B">
      <w:r>
        <w:rPr>
          <w:b/>
          <w:bCs/>
          <w:noProof/>
        </w:rPr>
        <w:drawing>
          <wp:inline distT="0" distB="0" distL="0" distR="0" wp14:anchorId="3BA2EE61" wp14:editId="3BA2EE62">
            <wp:extent cx="5731514" cy="3208016"/>
            <wp:effectExtent l="0" t="0" r="2536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080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A2EE80" w14:textId="77777777" w:rsidR="00AE7D76" w:rsidRDefault="008F315B">
      <w:pPr>
        <w:numPr>
          <w:ilvl w:val="0"/>
          <w:numId w:val="4"/>
        </w:numPr>
      </w:pPr>
      <w:r>
        <w:t xml:space="preserve">Global input field for applying a </w:t>
      </w:r>
      <w:r>
        <w:rPr>
          <w:b/>
          <w:bCs/>
        </w:rPr>
        <w:t>fixed % compensation increase</w:t>
      </w:r>
    </w:p>
    <w:p w14:paraId="3BA2EE81" w14:textId="77777777" w:rsidR="00AE7D76" w:rsidRDefault="008F315B">
      <w:pPr>
        <w:numPr>
          <w:ilvl w:val="0"/>
          <w:numId w:val="4"/>
        </w:numPr>
      </w:pPr>
      <w:r>
        <w:t xml:space="preserve">Custom input for applying different % increases by </w:t>
      </w:r>
      <w:r>
        <w:rPr>
          <w:b/>
          <w:bCs/>
        </w:rPr>
        <w:t>Location by using the location slicer on top you can filter the table according to location and then change the global input</w:t>
      </w:r>
    </w:p>
    <w:p w14:paraId="3BA2EE82" w14:textId="77777777" w:rsidR="00AE7D76" w:rsidRDefault="008F315B">
      <w:pPr>
        <w:numPr>
          <w:ilvl w:val="0"/>
          <w:numId w:val="4"/>
        </w:numPr>
      </w:pPr>
      <w:r>
        <w:t xml:space="preserve">Display of both </w:t>
      </w:r>
      <w:r>
        <w:rPr>
          <w:b/>
          <w:bCs/>
        </w:rPr>
        <w:t>current</w:t>
      </w:r>
      <w:r>
        <w:t xml:space="preserve"> and </w:t>
      </w:r>
      <w:r>
        <w:rPr>
          <w:b/>
          <w:bCs/>
        </w:rPr>
        <w:t>updated compensation</w:t>
      </w:r>
      <w:r>
        <w:t xml:space="preserve"> values</w:t>
      </w:r>
    </w:p>
    <w:p w14:paraId="3BA2EE83" w14:textId="77777777" w:rsidR="00AE7D76" w:rsidRDefault="00AE7D76">
      <w:pPr>
        <w:rPr>
          <w:b/>
          <w:bCs/>
        </w:rPr>
      </w:pPr>
    </w:p>
    <w:p w14:paraId="3BA2EE84" w14:textId="77777777" w:rsidR="00AE7D76" w:rsidRDefault="00AE7D76">
      <w:pPr>
        <w:rPr>
          <w:b/>
          <w:bCs/>
        </w:rPr>
      </w:pPr>
    </w:p>
    <w:p w14:paraId="3BA2EE85" w14:textId="77777777" w:rsidR="00AE7D76" w:rsidRDefault="00AE7D76">
      <w:pPr>
        <w:rPr>
          <w:b/>
          <w:bCs/>
        </w:rPr>
      </w:pPr>
    </w:p>
    <w:p w14:paraId="3BA2EE86" w14:textId="77777777" w:rsidR="00AE7D76" w:rsidRDefault="00AE7D76">
      <w:pPr>
        <w:rPr>
          <w:b/>
          <w:bCs/>
        </w:rPr>
      </w:pPr>
    </w:p>
    <w:p w14:paraId="3BA2EE87" w14:textId="77777777" w:rsidR="00AE7D76" w:rsidRDefault="00AE7D76">
      <w:pPr>
        <w:rPr>
          <w:b/>
          <w:bCs/>
        </w:rPr>
      </w:pPr>
    </w:p>
    <w:p w14:paraId="3BA2EE88" w14:textId="77777777" w:rsidR="00AE7D76" w:rsidRDefault="00AE7D76">
      <w:pPr>
        <w:rPr>
          <w:b/>
          <w:bCs/>
        </w:rPr>
      </w:pPr>
    </w:p>
    <w:p w14:paraId="3BA2EE89" w14:textId="77777777" w:rsidR="00AE7D76" w:rsidRDefault="00AE7D76">
      <w:pPr>
        <w:rPr>
          <w:b/>
          <w:bCs/>
        </w:rPr>
      </w:pPr>
    </w:p>
    <w:p w14:paraId="3BA2EE8A" w14:textId="77777777" w:rsidR="00AE7D76" w:rsidRDefault="00AE7D76">
      <w:pPr>
        <w:rPr>
          <w:b/>
          <w:bCs/>
        </w:rPr>
      </w:pPr>
    </w:p>
    <w:p w14:paraId="3BA2EE8B" w14:textId="77777777" w:rsidR="00AE7D76" w:rsidRDefault="00AE7D76">
      <w:pPr>
        <w:rPr>
          <w:b/>
          <w:bCs/>
        </w:rPr>
      </w:pPr>
    </w:p>
    <w:p w14:paraId="3BA2EE8C" w14:textId="77777777" w:rsidR="00AE7D76" w:rsidRDefault="008F31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A2EE63" wp14:editId="3BA2EE64">
            <wp:simplePos x="0" y="0"/>
            <wp:positionH relativeFrom="margin">
              <wp:posOffset>-152403</wp:posOffset>
            </wp:positionH>
            <wp:positionV relativeFrom="paragraph">
              <wp:posOffset>0</wp:posOffset>
            </wp:positionV>
            <wp:extent cx="5731514" cy="3243577"/>
            <wp:effectExtent l="0" t="0" r="2536" b="0"/>
            <wp:wrapSquare wrapText="bothSides"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43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A2EE8D" w14:textId="77777777" w:rsidR="00AE7D76" w:rsidRDefault="008F315B">
      <w:pPr>
        <w:rPr>
          <w:b/>
          <w:bCs/>
        </w:rPr>
      </w:pPr>
      <w:r>
        <w:rPr>
          <w:b/>
          <w:bCs/>
        </w:rPr>
        <w:t xml:space="preserve">User </w:t>
      </w:r>
      <w:r>
        <w:rPr>
          <w:b/>
          <w:bCs/>
        </w:rPr>
        <w:t>Story 4: Download Filtered Employee Data</w:t>
      </w:r>
    </w:p>
    <w:p w14:paraId="3BA2EE8E" w14:textId="77777777" w:rsidR="00AE7D76" w:rsidRDefault="008F315B">
      <w:pPr>
        <w:numPr>
          <w:ilvl w:val="0"/>
          <w:numId w:val="5"/>
        </w:numPr>
      </w:pPr>
      <w:r>
        <w:t xml:space="preserve">Button to export filtered employee dataset to </w:t>
      </w:r>
      <w:r>
        <w:rPr>
          <w:b/>
          <w:bCs/>
        </w:rPr>
        <w:t>CSV</w:t>
      </w:r>
    </w:p>
    <w:p w14:paraId="3BA2EE8F" w14:textId="77777777" w:rsidR="00AE7D76" w:rsidRDefault="008F315B">
      <w:pPr>
        <w:numPr>
          <w:ilvl w:val="0"/>
          <w:numId w:val="5"/>
        </w:numPr>
      </w:pPr>
      <w:r>
        <w:t>Export includes: Name, Role, Location, Experience, Compensation, Status</w:t>
      </w:r>
    </w:p>
    <w:p w14:paraId="3BA2EE90" w14:textId="77777777" w:rsidR="00AE7D76" w:rsidRDefault="008F315B">
      <w:pPr>
        <w:numPr>
          <w:ilvl w:val="0"/>
          <w:numId w:val="5"/>
        </w:numPr>
      </w:pPr>
      <w:r>
        <w:t xml:space="preserve">Export reflects </w:t>
      </w:r>
      <w:r>
        <w:rPr>
          <w:b/>
          <w:bCs/>
        </w:rPr>
        <w:t>incremented compensation</w:t>
      </w:r>
      <w:r>
        <w:t xml:space="preserve"> values if applied</w:t>
      </w:r>
    </w:p>
    <w:p w14:paraId="3BA2EE91" w14:textId="77777777" w:rsidR="00AE7D76" w:rsidRDefault="00AE7D76"/>
    <w:p w14:paraId="3BA2EE92" w14:textId="77777777" w:rsidR="00AE7D76" w:rsidRDefault="00AE7D76"/>
    <w:sectPr w:rsidR="00AE7D7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E69" w14:textId="77777777" w:rsidR="008F315B" w:rsidRDefault="008F315B">
      <w:pPr>
        <w:spacing w:after="0" w:line="240" w:lineRule="auto"/>
      </w:pPr>
      <w:r>
        <w:separator/>
      </w:r>
    </w:p>
  </w:endnote>
  <w:endnote w:type="continuationSeparator" w:id="0">
    <w:p w14:paraId="3BA2EE6B" w14:textId="77777777" w:rsidR="008F315B" w:rsidRDefault="008F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EE65" w14:textId="77777777" w:rsidR="008F315B" w:rsidRDefault="008F31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A2EE67" w14:textId="77777777" w:rsidR="008F315B" w:rsidRDefault="008F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8D3"/>
    <w:multiLevelType w:val="multilevel"/>
    <w:tmpl w:val="BC80253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E9D5E60"/>
    <w:multiLevelType w:val="multilevel"/>
    <w:tmpl w:val="BFB888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1801102"/>
    <w:multiLevelType w:val="multilevel"/>
    <w:tmpl w:val="3E56BA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3745C05"/>
    <w:multiLevelType w:val="multilevel"/>
    <w:tmpl w:val="EA82022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4" w15:restartNumberingAfterBreak="0">
    <w:nsid w:val="263D24DC"/>
    <w:multiLevelType w:val="multilevel"/>
    <w:tmpl w:val="76A2A95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510803742">
    <w:abstractNumId w:val="3"/>
  </w:num>
  <w:num w:numId="2" w16cid:durableId="193616889">
    <w:abstractNumId w:val="4"/>
  </w:num>
  <w:num w:numId="3" w16cid:durableId="1143540769">
    <w:abstractNumId w:val="0"/>
  </w:num>
  <w:num w:numId="4" w16cid:durableId="213278847">
    <w:abstractNumId w:val="1"/>
  </w:num>
  <w:num w:numId="5" w16cid:durableId="79274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7D76"/>
    <w:rsid w:val="008F315B"/>
    <w:rsid w:val="00AA4076"/>
    <w:rsid w:val="00A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E5D"/>
  <w15:docId w15:val="{8DF551D0-3958-4687-99E4-6EC3DE3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mahajan</dc:creator>
  <dc:description/>
  <cp:lastModifiedBy>lohit mahajan</cp:lastModifiedBy>
  <cp:revision>2</cp:revision>
  <dcterms:created xsi:type="dcterms:W3CDTF">2025-05-18T05:47:00Z</dcterms:created>
  <dcterms:modified xsi:type="dcterms:W3CDTF">2025-05-18T05:47:00Z</dcterms:modified>
</cp:coreProperties>
</file>